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ED90" w14:textId="77777777" w:rsidR="00354949" w:rsidRPr="005800D4" w:rsidRDefault="00354949" w:rsidP="00BA64D8">
      <w:pPr>
        <w:pStyle w:val="Accin"/>
      </w:pPr>
    </w:p>
    <w:p w14:paraId="13EA98D6" w14:textId="77777777" w:rsidR="00354949" w:rsidRPr="005800D4" w:rsidRDefault="00354949" w:rsidP="00BA64D8">
      <w:pPr>
        <w:pStyle w:val="Accin"/>
      </w:pPr>
    </w:p>
    <w:p w14:paraId="29F61652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60C313B1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36D74737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7BD3E19E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0A836609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6DEE0FA7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60DB7632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5E52582B" w14:textId="77777777" w:rsidR="00C27716" w:rsidRDefault="00C27716" w:rsidP="00C27716">
      <w:pPr>
        <w:jc w:val="center"/>
        <w:rPr>
          <w:rFonts w:asciiTheme="minorHAnsi" w:hAnsiTheme="minorHAnsi"/>
          <w:lang w:val="es-ES"/>
        </w:rPr>
      </w:pPr>
    </w:p>
    <w:p w14:paraId="2767DC48" w14:textId="77777777" w:rsidR="005C585A" w:rsidRDefault="005C585A" w:rsidP="005C585A">
      <w:pPr>
        <w:jc w:val="center"/>
        <w:rPr>
          <w:rFonts w:ascii="Courier New" w:hAnsi="Courier New" w:cs="Courier New"/>
          <w:b/>
          <w:bCs/>
        </w:rPr>
      </w:pPr>
    </w:p>
    <w:p w14:paraId="371E195F" w14:textId="77777777" w:rsidR="005C585A" w:rsidRDefault="005C585A" w:rsidP="005C585A">
      <w:pPr>
        <w:jc w:val="center"/>
        <w:rPr>
          <w:rFonts w:ascii="Courier New" w:hAnsi="Courier New" w:cs="Courier New"/>
          <w:b/>
          <w:bCs/>
        </w:rPr>
      </w:pPr>
    </w:p>
    <w:p w14:paraId="180D5B11" w14:textId="567A911E" w:rsidR="00354949" w:rsidRPr="0076599F" w:rsidRDefault="00326A98" w:rsidP="005C585A">
      <w:pPr>
        <w:jc w:val="center"/>
        <w:rPr>
          <w:rFonts w:ascii="Courier New" w:hAnsi="Courier New" w:cs="Courier New"/>
          <w:b/>
          <w:bCs/>
        </w:rPr>
      </w:pPr>
      <w:r w:rsidRPr="0076599F">
        <w:rPr>
          <w:rFonts w:ascii="Courier New" w:hAnsi="Courier New" w:cs="Courier New"/>
          <w:b/>
          <w:bCs/>
        </w:rPr>
        <w:t>DEEP REST</w:t>
      </w:r>
      <w:r w:rsidR="00C84F2A" w:rsidRPr="0076599F">
        <w:rPr>
          <w:rFonts w:ascii="Courier New" w:hAnsi="Courier New" w:cs="Courier New"/>
          <w:b/>
          <w:bCs/>
        </w:rPr>
        <w:t xml:space="preserve"> (DEMO)</w:t>
      </w:r>
    </w:p>
    <w:p w14:paraId="536B4ECD" w14:textId="77777777" w:rsidR="00354949" w:rsidRPr="00326A98" w:rsidRDefault="00354949" w:rsidP="00C27716">
      <w:pPr>
        <w:jc w:val="center"/>
        <w:rPr>
          <w:rFonts w:asciiTheme="minorHAnsi" w:hAnsiTheme="minorHAnsi"/>
        </w:rPr>
      </w:pPr>
    </w:p>
    <w:p w14:paraId="56BAEE15" w14:textId="0CC13853" w:rsidR="00354949" w:rsidRPr="0076599F" w:rsidRDefault="00326A98" w:rsidP="00C27716">
      <w:pPr>
        <w:jc w:val="center"/>
        <w:rPr>
          <w:rFonts w:ascii="Courier New" w:hAnsi="Courier New" w:cs="Courier New"/>
          <w:lang w:val="es-ES"/>
        </w:rPr>
      </w:pPr>
      <w:r w:rsidRPr="0076599F">
        <w:rPr>
          <w:rFonts w:ascii="Courier New" w:hAnsi="Courier New" w:cs="Courier New"/>
          <w:lang w:val="es-ES"/>
        </w:rPr>
        <w:t>SCHAIR A. MANIEGA</w:t>
      </w:r>
    </w:p>
    <w:p w14:paraId="5C4C6CC6" w14:textId="77777777" w:rsidR="00354949" w:rsidRPr="00326A98" w:rsidRDefault="00354949" w:rsidP="005800D4">
      <w:pPr>
        <w:rPr>
          <w:lang w:val="es-ES"/>
        </w:rPr>
      </w:pPr>
    </w:p>
    <w:p w14:paraId="7AF5DD44" w14:textId="77777777" w:rsidR="00354949" w:rsidRPr="00326A98" w:rsidRDefault="00354949" w:rsidP="00BA64D8">
      <w:pPr>
        <w:pStyle w:val="Accin"/>
        <w:rPr>
          <w:lang w:val="es-ES"/>
        </w:rPr>
      </w:pPr>
    </w:p>
    <w:p w14:paraId="453664C7" w14:textId="77777777" w:rsidR="00354949" w:rsidRPr="00326A98" w:rsidRDefault="00354949" w:rsidP="00BA64D8">
      <w:pPr>
        <w:pStyle w:val="Accin"/>
        <w:rPr>
          <w:lang w:val="es-ES"/>
        </w:rPr>
      </w:pPr>
    </w:p>
    <w:p w14:paraId="52C4EF7F" w14:textId="77777777" w:rsidR="00354949" w:rsidRPr="00326A98" w:rsidRDefault="00354949" w:rsidP="00091E10">
      <w:pPr>
        <w:rPr>
          <w:rFonts w:asciiTheme="minorHAnsi" w:hAnsiTheme="minorHAnsi"/>
          <w:lang w:val="es-ES"/>
        </w:rPr>
      </w:pPr>
    </w:p>
    <w:p w14:paraId="6824C6BB" w14:textId="77777777" w:rsidR="00354949" w:rsidRPr="00326A98" w:rsidRDefault="00354949" w:rsidP="00091E10">
      <w:pPr>
        <w:rPr>
          <w:rFonts w:asciiTheme="minorHAnsi" w:hAnsiTheme="minorHAnsi"/>
          <w:lang w:val="es-ES"/>
        </w:rPr>
      </w:pPr>
    </w:p>
    <w:p w14:paraId="65E8EDD7" w14:textId="77777777" w:rsidR="00354949" w:rsidRPr="00326A98" w:rsidRDefault="00354949" w:rsidP="00091E10">
      <w:pPr>
        <w:rPr>
          <w:rFonts w:asciiTheme="minorHAnsi" w:hAnsiTheme="minorHAnsi"/>
          <w:lang w:val="es-ES"/>
        </w:rPr>
      </w:pPr>
    </w:p>
    <w:p w14:paraId="33F93F40" w14:textId="77777777" w:rsidR="00354949" w:rsidRPr="00326A98" w:rsidRDefault="00354949" w:rsidP="00091E10">
      <w:pPr>
        <w:rPr>
          <w:rFonts w:asciiTheme="minorHAnsi" w:hAnsiTheme="minorHAnsi"/>
          <w:lang w:val="es-ES"/>
        </w:rPr>
      </w:pPr>
    </w:p>
    <w:p w14:paraId="7BFC5489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1A440741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3ED70947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5A8BB944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3D4F42B1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24BE43BD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32396F6B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607439D4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65DB71AD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2EA4D6C3" w14:textId="77777777" w:rsidR="00C27716" w:rsidRPr="00326A98" w:rsidRDefault="00C27716" w:rsidP="00C27716">
      <w:pPr>
        <w:jc w:val="right"/>
        <w:rPr>
          <w:rFonts w:asciiTheme="minorHAnsi" w:hAnsiTheme="minorHAnsi"/>
          <w:lang w:val="es-ES"/>
        </w:rPr>
      </w:pPr>
    </w:p>
    <w:p w14:paraId="04CFB350" w14:textId="77777777" w:rsidR="00C27716" w:rsidRPr="0076599F" w:rsidRDefault="00C27716" w:rsidP="00C27716">
      <w:pPr>
        <w:jc w:val="right"/>
        <w:rPr>
          <w:rFonts w:ascii="Courier New" w:hAnsi="Courier New" w:cs="Courier New"/>
          <w:lang w:val="es-ES"/>
        </w:rPr>
      </w:pPr>
    </w:p>
    <w:p w14:paraId="2F1EA794" w14:textId="77777777" w:rsidR="00C27716" w:rsidRPr="0076599F" w:rsidRDefault="00C27716" w:rsidP="00C27716">
      <w:pPr>
        <w:jc w:val="right"/>
        <w:rPr>
          <w:rFonts w:ascii="Courier New" w:hAnsi="Courier New" w:cs="Courier New"/>
          <w:lang w:val="es-ES"/>
        </w:rPr>
      </w:pPr>
    </w:p>
    <w:p w14:paraId="460FB65A" w14:textId="6E759322" w:rsidR="00354949" w:rsidRPr="0076599F" w:rsidRDefault="00354949" w:rsidP="00C27716">
      <w:pPr>
        <w:jc w:val="right"/>
        <w:rPr>
          <w:rFonts w:ascii="Courier New" w:hAnsi="Courier New" w:cs="Courier New"/>
          <w:lang w:val="es-ES"/>
        </w:rPr>
      </w:pPr>
      <w:r w:rsidRPr="0076599F">
        <w:rPr>
          <w:rFonts w:ascii="Courier New" w:hAnsi="Courier New" w:cs="Courier New"/>
          <w:lang w:val="es-ES"/>
        </w:rPr>
        <w:t>Dirección:</w:t>
      </w:r>
      <w:r w:rsidR="00326A98" w:rsidRPr="0076599F">
        <w:rPr>
          <w:rFonts w:ascii="Courier New" w:hAnsi="Courier New" w:cs="Courier New"/>
          <w:lang w:val="es-ES"/>
        </w:rPr>
        <w:t xml:space="preserve"> c/ Camino </w:t>
      </w:r>
      <w:proofErr w:type="spellStart"/>
      <w:r w:rsidR="00326A98" w:rsidRPr="0076599F">
        <w:rPr>
          <w:rFonts w:ascii="Courier New" w:hAnsi="Courier New" w:cs="Courier New"/>
          <w:lang w:val="es-ES"/>
        </w:rPr>
        <w:t>Canalejos</w:t>
      </w:r>
      <w:proofErr w:type="spellEnd"/>
      <w:r w:rsidR="00326A98" w:rsidRPr="0076599F">
        <w:rPr>
          <w:rFonts w:ascii="Courier New" w:hAnsi="Courier New" w:cs="Courier New"/>
          <w:lang w:val="es-ES"/>
        </w:rPr>
        <w:t>, S/N</w:t>
      </w:r>
    </w:p>
    <w:p w14:paraId="63D36F83" w14:textId="75DFF64B" w:rsidR="00354949" w:rsidRPr="0076599F" w:rsidRDefault="00354949" w:rsidP="00C27716">
      <w:pPr>
        <w:jc w:val="right"/>
        <w:rPr>
          <w:rFonts w:ascii="Courier New" w:hAnsi="Courier New" w:cs="Courier New"/>
        </w:rPr>
      </w:pPr>
      <w:r w:rsidRPr="0076599F">
        <w:rPr>
          <w:rFonts w:ascii="Courier New" w:hAnsi="Courier New" w:cs="Courier New"/>
        </w:rPr>
        <w:t>Email:</w:t>
      </w:r>
      <w:r w:rsidR="00326A98" w:rsidRPr="0076599F">
        <w:rPr>
          <w:rFonts w:ascii="Courier New" w:hAnsi="Courier New" w:cs="Courier New"/>
        </w:rPr>
        <w:t xml:space="preserve"> schairamaniega@gmail.com</w:t>
      </w:r>
    </w:p>
    <w:p w14:paraId="4169E61B" w14:textId="4A39E1EE" w:rsidR="00354949" w:rsidRPr="0076599F" w:rsidRDefault="00354949" w:rsidP="00C27716">
      <w:pPr>
        <w:jc w:val="right"/>
        <w:rPr>
          <w:rFonts w:ascii="Courier New" w:hAnsi="Courier New" w:cs="Courier New"/>
        </w:rPr>
      </w:pPr>
      <w:proofErr w:type="spellStart"/>
      <w:r w:rsidRPr="0076599F">
        <w:rPr>
          <w:rFonts w:ascii="Courier New" w:hAnsi="Courier New" w:cs="Courier New"/>
        </w:rPr>
        <w:t>Teléfono</w:t>
      </w:r>
      <w:proofErr w:type="spellEnd"/>
      <w:r w:rsidRPr="0076599F">
        <w:rPr>
          <w:rFonts w:ascii="Courier New" w:hAnsi="Courier New" w:cs="Courier New"/>
        </w:rPr>
        <w:t>:</w:t>
      </w:r>
      <w:r w:rsidR="00326A98" w:rsidRPr="0076599F">
        <w:rPr>
          <w:rFonts w:ascii="Courier New" w:hAnsi="Courier New" w:cs="Courier New"/>
        </w:rPr>
        <w:t xml:space="preserve"> 638442220</w:t>
      </w:r>
    </w:p>
    <w:p w14:paraId="16AD7AC5" w14:textId="77777777" w:rsidR="00354949" w:rsidRPr="00326A98" w:rsidRDefault="00354949" w:rsidP="00091E10">
      <w:pPr>
        <w:rPr>
          <w:rFonts w:asciiTheme="minorHAnsi" w:hAnsiTheme="minorHAnsi"/>
        </w:rPr>
      </w:pPr>
    </w:p>
    <w:p w14:paraId="184B8CB1" w14:textId="77777777" w:rsidR="00354949" w:rsidRPr="00326A98" w:rsidRDefault="00354949" w:rsidP="00354949">
      <w:pPr>
        <w:pStyle w:val="Accin"/>
      </w:pPr>
    </w:p>
    <w:p w14:paraId="256133D3" w14:textId="77777777" w:rsidR="00354949" w:rsidRPr="00326A98" w:rsidRDefault="00354949" w:rsidP="00354949">
      <w:pPr>
        <w:pStyle w:val="Accin"/>
      </w:pPr>
    </w:p>
    <w:p w14:paraId="1D0DF11C" w14:textId="1371EE5E" w:rsidR="00BA64D8" w:rsidRDefault="00354949" w:rsidP="00354949">
      <w:pPr>
        <w:pStyle w:val="Accin"/>
        <w:rPr>
          <w:lang w:val="es-ES"/>
        </w:rPr>
      </w:pPr>
      <w:r>
        <w:rPr>
          <w:lang w:val="es-ES"/>
        </w:rPr>
        <w:br w:type="page"/>
      </w:r>
    </w:p>
    <w:p w14:paraId="3AE76F47" w14:textId="2EE1BD8C" w:rsidR="00BA64D8" w:rsidRPr="00BA64D8" w:rsidRDefault="00DB0FC0" w:rsidP="0004152F">
      <w:pPr>
        <w:pStyle w:val="Escena"/>
        <w:rPr>
          <w:lang w:val="es-ES"/>
        </w:rPr>
      </w:pPr>
      <w:r>
        <w:rPr>
          <w:lang w:val="es-ES"/>
        </w:rPr>
        <w:lastRenderedPageBreak/>
        <w:t xml:space="preserve">INT. </w:t>
      </w:r>
      <w:r w:rsidR="00575213">
        <w:rPr>
          <w:lang w:val="es-ES"/>
        </w:rPr>
        <w:t xml:space="preserve">HABITACIÓN DEL PROTAGONISTA </w:t>
      </w:r>
      <w:r w:rsidR="00BA64D8" w:rsidRPr="00BA64D8">
        <w:rPr>
          <w:lang w:val="es-ES"/>
        </w:rPr>
        <w:t>-</w:t>
      </w:r>
      <w:r w:rsidR="00575213">
        <w:rPr>
          <w:lang w:val="es-ES"/>
        </w:rPr>
        <w:t xml:space="preserve"> </w:t>
      </w:r>
      <w:r w:rsidR="00BA64D8" w:rsidRPr="00BA64D8">
        <w:rPr>
          <w:lang w:val="es-ES"/>
        </w:rPr>
        <w:t xml:space="preserve">DÍA </w:t>
      </w:r>
    </w:p>
    <w:p w14:paraId="5BA4C1CB" w14:textId="45B721D9" w:rsidR="00BA64D8" w:rsidRDefault="00575213" w:rsidP="00091E10">
      <w:pPr>
        <w:pStyle w:val="Accin"/>
        <w:rPr>
          <w:lang w:val="es-ES"/>
        </w:rPr>
      </w:pPr>
      <w:r>
        <w:rPr>
          <w:lang w:val="es-ES"/>
        </w:rPr>
        <w:t xml:space="preserve">Se ve al protagonista tirado en lo que aparentemente es su cama, tapado </w:t>
      </w:r>
      <w:r w:rsidR="004E3AA8">
        <w:rPr>
          <w:lang w:val="es-ES"/>
        </w:rPr>
        <w:t xml:space="preserve">completamente </w:t>
      </w:r>
      <w:r>
        <w:rPr>
          <w:lang w:val="es-ES"/>
        </w:rPr>
        <w:t>con una manta y hecho una bola.</w:t>
      </w:r>
      <w:r w:rsidR="004E3AA8">
        <w:rPr>
          <w:lang w:val="es-ES"/>
        </w:rPr>
        <w:t xml:space="preserve"> La acumulación de ropa vibra levemente, como si el protagonista, al cual aún no </w:t>
      </w:r>
      <w:proofErr w:type="spellStart"/>
      <w:r w:rsidR="004E3AA8">
        <w:rPr>
          <w:lang w:val="es-ES"/>
        </w:rPr>
        <w:t>se</w:t>
      </w:r>
      <w:proofErr w:type="spellEnd"/>
      <w:r w:rsidR="004E3AA8">
        <w:rPr>
          <w:lang w:val="es-ES"/>
        </w:rPr>
        <w:t xml:space="preserve"> le ha visto, tuviese frío o estuviese sollozando.</w:t>
      </w:r>
      <w:r>
        <w:rPr>
          <w:lang w:val="es-ES"/>
        </w:rPr>
        <w:t xml:space="preserve"> El lugar tiene una iluminación tenue, </w:t>
      </w:r>
      <w:r w:rsidR="009B3315">
        <w:rPr>
          <w:lang w:val="es-ES"/>
        </w:rPr>
        <w:t>con una pequeña lamparita que enfoca radial, práctica y únicamente al protagonista postrado en la cama, inmóvil, como si no quisiese estar ahí siquiera.</w:t>
      </w:r>
    </w:p>
    <w:p w14:paraId="5AAB8221" w14:textId="39CF8591" w:rsidR="009B7159" w:rsidRDefault="009B3315" w:rsidP="009B7159">
      <w:pPr>
        <w:pStyle w:val="Personaje"/>
        <w:rPr>
          <w:lang w:val="es-ES"/>
        </w:rPr>
      </w:pPr>
      <w:r>
        <w:rPr>
          <w:lang w:val="es-ES"/>
        </w:rPr>
        <w:t xml:space="preserve">NARRADOR </w:t>
      </w:r>
      <w:r w:rsidR="009B7159">
        <w:rPr>
          <w:lang w:val="es-ES"/>
        </w:rPr>
        <w:t>(off)</w:t>
      </w:r>
    </w:p>
    <w:p w14:paraId="00AC0FB9" w14:textId="7A675941" w:rsidR="009B7159" w:rsidRDefault="009B3315" w:rsidP="009B7159">
      <w:pPr>
        <w:pStyle w:val="Dilogo"/>
        <w:rPr>
          <w:lang w:val="es-ES"/>
        </w:rPr>
      </w:pPr>
      <w:r>
        <w:rPr>
          <w:lang w:val="es-ES"/>
        </w:rPr>
        <w:t>Quizá, en algún momento todo el mundo hemos pasado por algo similar.</w:t>
      </w:r>
    </w:p>
    <w:p w14:paraId="69D8094C" w14:textId="746719E5" w:rsidR="009B3315" w:rsidRDefault="009B3315" w:rsidP="009B3315">
      <w:pPr>
        <w:pStyle w:val="Parntesis"/>
        <w:rPr>
          <w:lang w:val="es-ES"/>
        </w:rPr>
      </w:pPr>
      <w:r>
        <w:rPr>
          <w:lang w:val="es-ES"/>
        </w:rPr>
        <w:t>(Hace una pausa de 1.5s mientras inicia un ZOOM-IN hacia el personaje protagonista).</w:t>
      </w:r>
    </w:p>
    <w:p w14:paraId="651CC298" w14:textId="6F8FAD50" w:rsidR="009B3315" w:rsidRDefault="009B3315" w:rsidP="009B3315">
      <w:pPr>
        <w:pStyle w:val="Dilogo"/>
        <w:rPr>
          <w:lang w:val="es-ES"/>
        </w:rPr>
      </w:pPr>
      <w:r>
        <w:rPr>
          <w:lang w:val="es-ES"/>
        </w:rPr>
        <w:t>Esta no es una historia épica, ni fantástica, ni siquiera tiene un final.</w:t>
      </w:r>
    </w:p>
    <w:p w14:paraId="75F8BD29" w14:textId="5DBF2DF0" w:rsidR="009B3315" w:rsidRDefault="009B3315" w:rsidP="009B3315">
      <w:pPr>
        <w:pStyle w:val="Parntesis"/>
        <w:rPr>
          <w:lang w:val="es-ES"/>
        </w:rPr>
      </w:pPr>
      <w:r>
        <w:rPr>
          <w:lang w:val="es-ES"/>
        </w:rPr>
        <w:t>(Hace una pausa de 1.5s mientras termina el movimiento de cámara).</w:t>
      </w:r>
    </w:p>
    <w:p w14:paraId="1ABE6C82" w14:textId="743B098D" w:rsidR="009B3315" w:rsidRDefault="009B3315" w:rsidP="009B3315">
      <w:pPr>
        <w:pStyle w:val="Dilogo"/>
        <w:rPr>
          <w:lang w:val="es-ES"/>
        </w:rPr>
      </w:pPr>
      <w:r>
        <w:rPr>
          <w:lang w:val="es-ES"/>
        </w:rPr>
        <w:t>Quizá, ya hemos vivido esta historia, con leves matices que difieren en contexto.</w:t>
      </w:r>
    </w:p>
    <w:p w14:paraId="17EA695A" w14:textId="4A84813D" w:rsidR="009B3315" w:rsidRDefault="009B3315" w:rsidP="009B3315">
      <w:pPr>
        <w:pStyle w:val="Parntesis"/>
        <w:rPr>
          <w:lang w:val="es-ES"/>
        </w:rPr>
      </w:pPr>
      <w:r>
        <w:rPr>
          <w:lang w:val="es-ES"/>
        </w:rPr>
        <w:t xml:space="preserve">(Hace una pausa de 1.5s y comienza a </w:t>
      </w:r>
      <w:r w:rsidR="00285095">
        <w:rPr>
          <w:lang w:val="es-ES"/>
        </w:rPr>
        <w:t xml:space="preserve">atenuarse </w:t>
      </w:r>
      <w:r>
        <w:rPr>
          <w:lang w:val="es-ES"/>
        </w:rPr>
        <w:t>la lámpara que sirve como iluminación).</w:t>
      </w:r>
    </w:p>
    <w:p w14:paraId="0E699A6E" w14:textId="585EED5B" w:rsidR="007A4324" w:rsidRDefault="007A4324" w:rsidP="009B3315">
      <w:pPr>
        <w:pStyle w:val="Dilogo"/>
        <w:rPr>
          <w:lang w:val="es-ES"/>
        </w:rPr>
      </w:pPr>
      <w:r>
        <w:rPr>
          <w:lang w:val="es-ES"/>
        </w:rPr>
        <w:t xml:space="preserve">Esta es la historia de una persona, como tú y como yo, que tocó fondo. Una persona que solo quería descansar </w:t>
      </w:r>
      <w:r w:rsidR="00285095">
        <w:rPr>
          <w:lang w:val="es-ES"/>
        </w:rPr>
        <w:t>tranquilamente.</w:t>
      </w:r>
    </w:p>
    <w:p w14:paraId="4CC4A0FD" w14:textId="3BDF8C2B" w:rsidR="00285095" w:rsidRPr="007B318B" w:rsidRDefault="00285095" w:rsidP="00285095">
      <w:pPr>
        <w:pStyle w:val="Parntesis"/>
        <w:rPr>
          <w:lang w:val="es-ES"/>
        </w:rPr>
      </w:pPr>
      <w:r w:rsidRPr="007B318B">
        <w:rPr>
          <w:lang w:val="es-ES"/>
        </w:rPr>
        <w:t>(Finaliza solemnemente).</w:t>
      </w:r>
    </w:p>
    <w:p w14:paraId="67CEDD5C" w14:textId="55321B64" w:rsidR="009B7159" w:rsidRDefault="007B318B" w:rsidP="007B318B">
      <w:pPr>
        <w:pStyle w:val="Accin"/>
        <w:rPr>
          <w:lang w:val="es-ES"/>
        </w:rPr>
      </w:pPr>
      <w:r>
        <w:rPr>
          <w:lang w:val="es-ES"/>
        </w:rPr>
        <w:t>Una vez la escena está completamente</w:t>
      </w:r>
      <w:r w:rsidR="005D2F8D">
        <w:rPr>
          <w:lang w:val="es-ES"/>
        </w:rPr>
        <w:t xml:space="preserve"> </w:t>
      </w:r>
      <w:r>
        <w:rPr>
          <w:lang w:val="es-ES"/>
        </w:rPr>
        <w:t>sin iluminación, aparece el título de “DEEP REST” en escena, a modo de introducción del juego. A continuación, se aprecia la misma escena, esta vez en un plano general en el que la habitación</w:t>
      </w:r>
      <w:r w:rsidR="005D2F8D">
        <w:rPr>
          <w:lang w:val="es-ES"/>
        </w:rPr>
        <w:t>, vacía pero iluminada,</w:t>
      </w:r>
      <w:r>
        <w:rPr>
          <w:lang w:val="es-ES"/>
        </w:rPr>
        <w:t xml:space="preserve"> se puede observar al lado derecho de la pantalla, y en el lado izquierdo, se visualiza el menú de selección, en el cual</w:t>
      </w:r>
      <w:r w:rsidR="005D2F8D">
        <w:rPr>
          <w:lang w:val="es-ES"/>
        </w:rPr>
        <w:t xml:space="preserve">, el jugador puede elegir entre las opciones de “NUEVA PARTIDA”, “CARGAR PARTIDA”, “OPCIONES” y “SALIR DEL JUEGO”. Si selecciona “NUEVA PARTIDA”, el menú se desvanecerá, </w:t>
      </w:r>
      <w:r w:rsidR="00657A97">
        <w:rPr>
          <w:lang w:val="es-ES"/>
        </w:rPr>
        <w:t>y comenzará la primera escena de DEEP REST, haciendo un travelling hacia la habitación anteriormente mencionada.</w:t>
      </w:r>
    </w:p>
    <w:p w14:paraId="7E51BA5E" w14:textId="475C02C2" w:rsidR="00F35017" w:rsidRDefault="00F35017" w:rsidP="00F35017">
      <w:pPr>
        <w:pStyle w:val="Escena"/>
        <w:rPr>
          <w:lang w:val="es-ES"/>
        </w:rPr>
      </w:pPr>
      <w:r>
        <w:rPr>
          <w:lang w:val="es-ES"/>
        </w:rPr>
        <w:lastRenderedPageBreak/>
        <w:t>INT. HABITACIÓN DEL PROTAGONISTA -</w:t>
      </w:r>
      <w:r w:rsidR="00896EBA">
        <w:rPr>
          <w:lang w:val="es-ES"/>
        </w:rPr>
        <w:t xml:space="preserve"> </w:t>
      </w:r>
      <w:r>
        <w:rPr>
          <w:lang w:val="es-ES"/>
        </w:rPr>
        <w:t>NOCHE</w:t>
      </w:r>
    </w:p>
    <w:p w14:paraId="59F0DD54" w14:textId="57905A9E" w:rsidR="00E61B3A" w:rsidRDefault="007D4C39" w:rsidP="00F35017">
      <w:pPr>
        <w:pStyle w:val="Accin"/>
        <w:rPr>
          <w:lang w:val="es-ES"/>
        </w:rPr>
      </w:pPr>
      <w:r>
        <w:rPr>
          <w:lang w:val="es-ES"/>
        </w:rPr>
        <w:t>10 de noviembre</w:t>
      </w:r>
      <w:r w:rsidR="00D1001C">
        <w:rPr>
          <w:lang w:val="es-ES"/>
        </w:rPr>
        <w:t>, 21:47h</w:t>
      </w:r>
      <w:r>
        <w:rPr>
          <w:lang w:val="es-ES"/>
        </w:rPr>
        <w:t xml:space="preserve">. </w:t>
      </w:r>
      <w:r w:rsidR="00F35017">
        <w:rPr>
          <w:lang w:val="es-ES"/>
        </w:rPr>
        <w:t>Se puede apreciar cómo en el exterior es de noche, o al menos hay una oscuridad apreciable. Aparece el personaje protagonista y se mira al espejo. Está tapado, como que recién acabase de salir de la ducha.</w:t>
      </w:r>
      <w:r w:rsidR="00E61B3A">
        <w:rPr>
          <w:lang w:val="es-ES"/>
        </w:rPr>
        <w:t xml:space="preserve"> De forma taciturna, se plantea el siguiente pensamiento.</w:t>
      </w:r>
    </w:p>
    <w:p w14:paraId="3BE0BF74" w14:textId="77777777" w:rsidR="00E61B3A" w:rsidRDefault="00E61B3A" w:rsidP="00E61B3A">
      <w:pPr>
        <w:pStyle w:val="Personaje"/>
        <w:rPr>
          <w:lang w:val="es-ES"/>
        </w:rPr>
      </w:pPr>
      <w:r>
        <w:rPr>
          <w:lang w:val="es-ES"/>
        </w:rPr>
        <w:t>PROTAGONISTA (OFF)</w:t>
      </w:r>
    </w:p>
    <w:p w14:paraId="418AC6D4" w14:textId="58F0FF0F" w:rsidR="00F35017" w:rsidRDefault="00E61B3A" w:rsidP="00E61B3A">
      <w:pPr>
        <w:pStyle w:val="Dilogo"/>
        <w:rPr>
          <w:lang w:val="es-ES"/>
        </w:rPr>
      </w:pPr>
      <w:r>
        <w:rPr>
          <w:lang w:val="es-ES"/>
        </w:rPr>
        <w:t>¿Quién soy? Mejor dicho, ¿quién quiero ser?</w:t>
      </w:r>
      <w:r w:rsidR="00F35017">
        <w:rPr>
          <w:lang w:val="es-ES"/>
        </w:rPr>
        <w:t xml:space="preserve"> </w:t>
      </w:r>
    </w:p>
    <w:p w14:paraId="3075D311" w14:textId="49346D0E" w:rsidR="00E61B3A" w:rsidRDefault="00E61B3A" w:rsidP="00E61B3A">
      <w:pPr>
        <w:pStyle w:val="Accin"/>
        <w:rPr>
          <w:lang w:val="es-ES"/>
        </w:rPr>
      </w:pPr>
      <w:r>
        <w:rPr>
          <w:lang w:val="es-ES"/>
        </w:rPr>
        <w:t>A continuación, el jugador puede elegir el avatar que utilizará a lo largo del juego, así como el nombre que se le dará al personaje protagonista a lo largo de toda la historia. Una vez hecho esto, el personaje comienza a plantear las acciones de tutorial.</w:t>
      </w:r>
    </w:p>
    <w:p w14:paraId="7B487E6F" w14:textId="3B9342FC" w:rsidR="00E61B3A" w:rsidRPr="00E61B3A" w:rsidRDefault="00E61B3A" w:rsidP="00E61B3A">
      <w:pPr>
        <w:pStyle w:val="Personaje"/>
        <w:rPr>
          <w:lang w:val="es-ES"/>
        </w:rPr>
      </w:pPr>
      <w:r w:rsidRPr="00E61B3A">
        <w:rPr>
          <w:lang w:val="es-ES"/>
        </w:rPr>
        <w:t>PROTAGONISTA (OFF)</w:t>
      </w:r>
    </w:p>
    <w:p w14:paraId="1B7D90CB" w14:textId="678AA364" w:rsidR="00E61B3A" w:rsidRDefault="00E61B3A" w:rsidP="00E61B3A">
      <w:pPr>
        <w:pStyle w:val="Dilogo"/>
        <w:rPr>
          <w:lang w:val="es-ES"/>
        </w:rPr>
      </w:pPr>
      <w:r w:rsidRPr="00E61B3A">
        <w:rPr>
          <w:lang w:val="es-ES"/>
        </w:rPr>
        <w:t>Siempre me queda m</w:t>
      </w:r>
      <w:r>
        <w:rPr>
          <w:lang w:val="es-ES"/>
        </w:rPr>
        <w:t>al cuerpo cada vez que me miro al espejo y me cuesta discernir sobre quién es la persona que estoy viendo, pero creo que ya se me ha pasado un poco.</w:t>
      </w:r>
    </w:p>
    <w:p w14:paraId="4CAB2AFD" w14:textId="7214933D" w:rsidR="00E61B3A" w:rsidRDefault="00FB3A5B" w:rsidP="00FB3A5B">
      <w:pPr>
        <w:pStyle w:val="Accin"/>
        <w:rPr>
          <w:lang w:val="es-ES"/>
        </w:rPr>
      </w:pPr>
      <w:r>
        <w:rPr>
          <w:lang w:val="es-ES"/>
        </w:rPr>
        <w:t>Suena una notificación en el teléfono móvil del protagonista, el cual está tirado encima de su cama.</w:t>
      </w:r>
    </w:p>
    <w:p w14:paraId="1A617C4E" w14:textId="377310DF" w:rsidR="00FB3A5B" w:rsidRDefault="00FB3A5B" w:rsidP="00FB3A5B">
      <w:pPr>
        <w:pStyle w:val="Personaje"/>
        <w:rPr>
          <w:lang w:val="es-ES"/>
        </w:rPr>
      </w:pPr>
      <w:r>
        <w:rPr>
          <w:lang w:val="es-ES"/>
        </w:rPr>
        <w:t>PROTAGONISTA (OFF)</w:t>
      </w:r>
    </w:p>
    <w:p w14:paraId="545B11B4" w14:textId="31B9CD79" w:rsidR="00FB3A5B" w:rsidRDefault="00FB3A5B" w:rsidP="00FB3A5B">
      <w:pPr>
        <w:pStyle w:val="Dilogo"/>
        <w:rPr>
          <w:lang w:val="es-ES"/>
        </w:rPr>
      </w:pPr>
      <w:r>
        <w:rPr>
          <w:lang w:val="es-ES"/>
        </w:rPr>
        <w:t>Dudo que sea él/ella, pero tampoco estaría de más comprobarlo, aunque no tengo muchas ganas, la verdad.</w:t>
      </w:r>
    </w:p>
    <w:p w14:paraId="400C7938" w14:textId="58B5234C" w:rsidR="00FB3A5B" w:rsidRDefault="00FB3A5B" w:rsidP="00FB3A5B">
      <w:pPr>
        <w:pStyle w:val="Parntesis"/>
        <w:rPr>
          <w:lang w:val="es-ES"/>
        </w:rPr>
      </w:pPr>
      <w:r>
        <w:rPr>
          <w:lang w:val="es-ES"/>
        </w:rPr>
        <w:t>(Mira hacia la pantalla de su ordenador)</w:t>
      </w:r>
    </w:p>
    <w:p w14:paraId="24E1A070" w14:textId="4CEBE14B" w:rsidR="00FB3A5B" w:rsidRDefault="00FB3A5B" w:rsidP="00FB3A5B">
      <w:pPr>
        <w:pStyle w:val="Accin"/>
        <w:rPr>
          <w:lang w:val="es-ES"/>
        </w:rPr>
      </w:pPr>
      <w:r>
        <w:rPr>
          <w:lang w:val="es-ES"/>
        </w:rPr>
        <w:t>Se puede ver cómo el ordenador está encendido y tiene algunas páginas web para ver series y de redes sociales abiertas en las diversas pantallas del mismo.</w:t>
      </w:r>
    </w:p>
    <w:p w14:paraId="102EE21A" w14:textId="141B83DC" w:rsidR="00FB3A5B" w:rsidRDefault="00FB3A5B" w:rsidP="00FB3A5B">
      <w:pPr>
        <w:pStyle w:val="Personaje"/>
        <w:rPr>
          <w:lang w:val="es-ES"/>
        </w:rPr>
      </w:pPr>
      <w:r>
        <w:rPr>
          <w:lang w:val="es-ES"/>
        </w:rPr>
        <w:t>PROTAGONISTA (OFF)</w:t>
      </w:r>
    </w:p>
    <w:p w14:paraId="7E9E4F6F" w14:textId="3641A2CB" w:rsidR="00FB3A5B" w:rsidRDefault="00FB3A5B" w:rsidP="00FB3A5B">
      <w:pPr>
        <w:pStyle w:val="Dilogo"/>
        <w:rPr>
          <w:lang w:val="es-ES"/>
        </w:rPr>
      </w:pPr>
      <w:r>
        <w:rPr>
          <w:lang w:val="es-ES"/>
        </w:rPr>
        <w:t>Aunque no me apetezca nada, en algún momento me tengo que poner con las prácticas de clase, sino no voy a sacarme la carrera nunca.</w:t>
      </w:r>
    </w:p>
    <w:p w14:paraId="0F0F146D" w14:textId="5C0E9E06" w:rsidR="00FB3A5B" w:rsidRDefault="00FB3A5B" w:rsidP="00FB3A5B">
      <w:pPr>
        <w:pStyle w:val="Accin"/>
        <w:rPr>
          <w:lang w:val="es-ES"/>
        </w:rPr>
      </w:pPr>
      <w:r>
        <w:rPr>
          <w:lang w:val="es-ES"/>
        </w:rPr>
        <w:t xml:space="preserve">A continuación, un pequeño travelling propone la puerta cerrada de la habitación como centro de atención de la imagen. Se puede oír tras la puerta a </w:t>
      </w:r>
      <w:r w:rsidR="00896EBA">
        <w:rPr>
          <w:lang w:val="es-ES"/>
        </w:rPr>
        <w:t xml:space="preserve">Blas, uno de los compañeros de piso del personaje protagonista. Está hablando con César, otro de los compañeros de piso del </w:t>
      </w:r>
      <w:r w:rsidR="00896EBA">
        <w:rPr>
          <w:lang w:val="es-ES"/>
        </w:rPr>
        <w:lastRenderedPageBreak/>
        <w:t>personaje protagonista, el cual, tiene su habitación justo en frente de la del personaje principal. Se oye cómo Blas llama a la puerta de César y está hablando en voz muy elevada.</w:t>
      </w:r>
    </w:p>
    <w:p w14:paraId="37D14171" w14:textId="2EC7E548" w:rsidR="00896EBA" w:rsidRDefault="00896EBA" w:rsidP="00896EBA">
      <w:pPr>
        <w:pStyle w:val="Personaje"/>
        <w:rPr>
          <w:lang w:val="es-ES"/>
        </w:rPr>
      </w:pPr>
      <w:r>
        <w:rPr>
          <w:lang w:val="es-ES"/>
        </w:rPr>
        <w:t>BLAS</w:t>
      </w:r>
    </w:p>
    <w:p w14:paraId="45B3D778" w14:textId="1E1E2EB8" w:rsidR="00896EBA" w:rsidRDefault="00896EBA" w:rsidP="00896EBA">
      <w:pPr>
        <w:pStyle w:val="Dilogo"/>
        <w:rPr>
          <w:lang w:val="es-ES"/>
        </w:rPr>
      </w:pPr>
      <w:r>
        <w:rPr>
          <w:lang w:val="es-ES"/>
        </w:rPr>
        <w:t>¡Voy a cenar! ¿Vas a querer que haga cena para ti también o vas a calentarte cualquier mierda de esas que compras en el supermercado?</w:t>
      </w:r>
    </w:p>
    <w:p w14:paraId="06F3047E" w14:textId="1B8E6786" w:rsidR="007F1072" w:rsidRDefault="007F1072" w:rsidP="007F1072">
      <w:pPr>
        <w:pStyle w:val="Personaje"/>
        <w:rPr>
          <w:lang w:val="es-ES"/>
        </w:rPr>
      </w:pPr>
      <w:r>
        <w:rPr>
          <w:lang w:val="es-ES"/>
        </w:rPr>
        <w:t>CÉSAR</w:t>
      </w:r>
    </w:p>
    <w:p w14:paraId="41263F98" w14:textId="737D0625" w:rsidR="007F1072" w:rsidRPr="007F1072" w:rsidRDefault="007F1072" w:rsidP="007F1072">
      <w:pPr>
        <w:pStyle w:val="Parntesis"/>
        <w:rPr>
          <w:lang w:val="es-ES"/>
        </w:rPr>
      </w:pPr>
      <w:r>
        <w:rPr>
          <w:lang w:val="es-ES"/>
        </w:rPr>
        <w:t>(A través de su puerta).</w:t>
      </w:r>
    </w:p>
    <w:p w14:paraId="2BB51EF4" w14:textId="066E94F6" w:rsidR="007F1072" w:rsidRDefault="007F1072" w:rsidP="007F1072">
      <w:pPr>
        <w:pStyle w:val="Dilogo"/>
        <w:rPr>
          <w:lang w:val="es-ES"/>
        </w:rPr>
      </w:pPr>
      <w:r>
        <w:rPr>
          <w:lang w:val="es-ES"/>
        </w:rPr>
        <w:t>¿Qué vas a hacer?</w:t>
      </w:r>
    </w:p>
    <w:p w14:paraId="5B554841" w14:textId="03A4A296" w:rsidR="007F1072" w:rsidRDefault="007F1072" w:rsidP="007F1072">
      <w:pPr>
        <w:pStyle w:val="Personaje"/>
        <w:rPr>
          <w:lang w:val="es-ES"/>
        </w:rPr>
      </w:pPr>
      <w:r>
        <w:rPr>
          <w:lang w:val="es-ES"/>
        </w:rPr>
        <w:t>BLAS</w:t>
      </w:r>
    </w:p>
    <w:p w14:paraId="5DFE07AB" w14:textId="1E61A904" w:rsidR="007F1072" w:rsidRDefault="007F1072" w:rsidP="007F1072">
      <w:pPr>
        <w:pStyle w:val="Parntesis"/>
        <w:rPr>
          <w:lang w:val="es-ES"/>
        </w:rPr>
      </w:pPr>
      <w:r>
        <w:rPr>
          <w:lang w:val="es-ES"/>
        </w:rPr>
        <w:t>(Abre la puerta).</w:t>
      </w:r>
    </w:p>
    <w:p w14:paraId="239DB454" w14:textId="4E27E8A6" w:rsidR="007F1072" w:rsidRDefault="007F1072" w:rsidP="007F1072">
      <w:pPr>
        <w:pStyle w:val="Dilogo"/>
        <w:rPr>
          <w:lang w:val="es-ES"/>
        </w:rPr>
      </w:pPr>
      <w:r>
        <w:rPr>
          <w:lang w:val="es-ES"/>
        </w:rPr>
        <w:t>Pues no lo sé, seguramente una tortilla de algo, o un arroz con cosas, ¿vas a querer o no?</w:t>
      </w:r>
    </w:p>
    <w:p w14:paraId="6C150F67" w14:textId="081D50C6" w:rsidR="007F1072" w:rsidRDefault="007F1072" w:rsidP="007F1072">
      <w:pPr>
        <w:pStyle w:val="Personaje"/>
        <w:rPr>
          <w:lang w:val="es-ES"/>
        </w:rPr>
      </w:pPr>
      <w:r>
        <w:rPr>
          <w:lang w:val="es-ES"/>
        </w:rPr>
        <w:t>CÉSAR</w:t>
      </w:r>
    </w:p>
    <w:p w14:paraId="67B06F1B" w14:textId="7D3EBCFE" w:rsidR="007F1072" w:rsidRDefault="007F1072" w:rsidP="007F1072">
      <w:pPr>
        <w:pStyle w:val="Parntesis"/>
        <w:rPr>
          <w:lang w:val="es-ES"/>
        </w:rPr>
      </w:pPr>
      <w:r>
        <w:rPr>
          <w:lang w:val="es-ES"/>
        </w:rPr>
        <w:t>(Se lo piensa un poco)</w:t>
      </w:r>
    </w:p>
    <w:p w14:paraId="6AE55488" w14:textId="6E5B0EDA" w:rsidR="007F1072" w:rsidRDefault="007F1072" w:rsidP="007F1072">
      <w:pPr>
        <w:pStyle w:val="Dilogo"/>
        <w:rPr>
          <w:lang w:val="es-ES"/>
        </w:rPr>
      </w:pPr>
      <w:r>
        <w:rPr>
          <w:lang w:val="es-ES"/>
        </w:rPr>
        <w:t>Bueno, vamos a la cocina, ver qué apañamos…</w:t>
      </w:r>
    </w:p>
    <w:p w14:paraId="3655B4D0" w14:textId="00AB1225" w:rsidR="007F1072" w:rsidRDefault="007F1072" w:rsidP="007F1072">
      <w:pPr>
        <w:pStyle w:val="Accin"/>
        <w:rPr>
          <w:lang w:val="es-ES"/>
        </w:rPr>
      </w:pPr>
      <w:r>
        <w:rPr>
          <w:lang w:val="es-ES"/>
        </w:rPr>
        <w:t>Se escuchan pasos alejarse.</w:t>
      </w:r>
    </w:p>
    <w:p w14:paraId="3DE3B43D" w14:textId="26304DA2" w:rsidR="007F1072" w:rsidRDefault="007F1072" w:rsidP="007F1072">
      <w:pPr>
        <w:pStyle w:val="Personaje"/>
        <w:rPr>
          <w:lang w:val="es-ES"/>
        </w:rPr>
      </w:pPr>
      <w:r>
        <w:rPr>
          <w:lang w:val="es-ES"/>
        </w:rPr>
        <w:t>PROTAGONISTA (OFF)</w:t>
      </w:r>
    </w:p>
    <w:p w14:paraId="261F16EC" w14:textId="2B5136CB" w:rsidR="007F1072" w:rsidRDefault="007F1072" w:rsidP="007F1072">
      <w:pPr>
        <w:pStyle w:val="Dilogo"/>
        <w:rPr>
          <w:lang w:val="es-ES"/>
        </w:rPr>
      </w:pPr>
      <w:r>
        <w:rPr>
          <w:lang w:val="es-ES"/>
        </w:rPr>
        <w:t>Yo también debería cenar algo, sino, además de no parar de comerme la cabeza, no voy a tener nada en el estómago, y ya suficiente mal se pasa cada noche.</w:t>
      </w:r>
    </w:p>
    <w:p w14:paraId="65AFDC64" w14:textId="7ACA3196" w:rsidR="007F1072" w:rsidRDefault="00B37140" w:rsidP="007F1072">
      <w:pPr>
        <w:pStyle w:val="Personaje"/>
        <w:rPr>
          <w:lang w:val="es-ES"/>
        </w:rPr>
      </w:pPr>
      <w:r>
        <w:rPr>
          <w:lang w:val="es-ES"/>
        </w:rPr>
        <w:t>NARRADOR (OFF)</w:t>
      </w:r>
    </w:p>
    <w:p w14:paraId="39DD31BD" w14:textId="2FF8A2AA" w:rsidR="00B37140" w:rsidRDefault="00B37140" w:rsidP="00B37140">
      <w:pPr>
        <w:pStyle w:val="Dilogo"/>
        <w:rPr>
          <w:lang w:val="es-ES"/>
        </w:rPr>
      </w:pPr>
      <w:r>
        <w:rPr>
          <w:lang w:val="es-ES"/>
        </w:rPr>
        <w:t>Puede que las cosas te abrumen, pero siempre habrá algo en lo que puedas mantener la cabeza ocupada, a lo mejor si haces algo, consigues sentirte un poco mejor.</w:t>
      </w:r>
    </w:p>
    <w:p w14:paraId="226D86B9" w14:textId="77777777" w:rsidR="0020002E" w:rsidRDefault="00B37140" w:rsidP="00B37140">
      <w:pPr>
        <w:pStyle w:val="Accin"/>
        <w:rPr>
          <w:lang w:val="es-ES"/>
        </w:rPr>
      </w:pPr>
      <w:r>
        <w:rPr>
          <w:lang w:val="es-ES"/>
        </w:rPr>
        <w:t>De esta manera, se presentan las tres misiones que sirven de tutorial para el juego. Estas tienen una cierta forma de sucederse en función de varios factores, e introducirán las mecánicas básicas y los valores a gestionar por el jugador. La misión obligatoria a seguir es comprobar el teléfono móvil, las otras dos, serán secundarias, aunque el jugador se verá obligado a completarlas.</w:t>
      </w:r>
    </w:p>
    <w:p w14:paraId="583D4C90" w14:textId="77777777" w:rsidR="0020002E" w:rsidRDefault="0020002E" w:rsidP="00B37140">
      <w:pPr>
        <w:pStyle w:val="Accin"/>
        <w:rPr>
          <w:lang w:val="es-ES"/>
        </w:rPr>
      </w:pPr>
    </w:p>
    <w:p w14:paraId="7085188A" w14:textId="5FA3C10B" w:rsidR="00B37140" w:rsidRDefault="0020002E" w:rsidP="0020002E">
      <w:pPr>
        <w:pStyle w:val="Escena"/>
        <w:ind w:firstLine="0"/>
        <w:rPr>
          <w:bCs/>
          <w:lang w:val="es-ES"/>
        </w:rPr>
      </w:pPr>
      <w:r w:rsidRPr="0020002E">
        <w:rPr>
          <w:bCs/>
          <w:lang w:val="es-ES"/>
        </w:rPr>
        <w:lastRenderedPageBreak/>
        <w:t>INT. HABITACIÓN DEL PROTAGONISTA – NOCHE</w:t>
      </w:r>
      <w:r w:rsidR="00B37140" w:rsidRPr="0020002E">
        <w:rPr>
          <w:bCs/>
          <w:lang w:val="es-ES"/>
        </w:rPr>
        <w:t xml:space="preserve"> </w:t>
      </w:r>
    </w:p>
    <w:p w14:paraId="2831B809" w14:textId="4719FE14" w:rsidR="00E540E2" w:rsidRDefault="00E540E2" w:rsidP="00E540E2">
      <w:pPr>
        <w:pStyle w:val="Accin"/>
        <w:rPr>
          <w:lang w:val="es-ES"/>
        </w:rPr>
      </w:pPr>
      <w:r w:rsidRPr="00E540E2">
        <w:rPr>
          <w:lang w:val="es-ES"/>
        </w:rPr>
        <w:t xml:space="preserve">OBJETIVO: REVISAR EL TELÉFONO </w:t>
      </w:r>
      <w:r>
        <w:rPr>
          <w:lang w:val="es-ES"/>
        </w:rPr>
        <w:t>MÓVIL.</w:t>
      </w:r>
    </w:p>
    <w:p w14:paraId="4B351D28" w14:textId="77777777" w:rsidR="00E540E2" w:rsidRPr="00E540E2" w:rsidRDefault="00E540E2" w:rsidP="00E540E2">
      <w:pPr>
        <w:pStyle w:val="Personaje"/>
        <w:rPr>
          <w:lang w:val="es-ES"/>
        </w:rPr>
      </w:pPr>
    </w:p>
    <w:p w14:paraId="7A69C94A" w14:textId="77777777" w:rsidR="00896EBA" w:rsidRPr="00896EBA" w:rsidRDefault="00896EBA" w:rsidP="00896EBA">
      <w:pPr>
        <w:pStyle w:val="Personaje"/>
        <w:rPr>
          <w:lang w:val="es-ES"/>
        </w:rPr>
      </w:pPr>
    </w:p>
    <w:sectPr w:rsidR="00896EBA" w:rsidRPr="00896EBA" w:rsidSect="005800D4">
      <w:headerReference w:type="default" r:id="rId7"/>
      <w:pgSz w:w="11907" w:h="16839" w:code="9"/>
      <w:pgMar w:top="1418" w:right="1418" w:bottom="1418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E114" w14:textId="77777777" w:rsidR="00585A33" w:rsidRDefault="00585A33">
      <w:r>
        <w:separator/>
      </w:r>
    </w:p>
  </w:endnote>
  <w:endnote w:type="continuationSeparator" w:id="0">
    <w:p w14:paraId="4AB24D12" w14:textId="77777777" w:rsidR="00585A33" w:rsidRDefault="0058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7F9F" w14:textId="77777777" w:rsidR="00585A33" w:rsidRDefault="00585A33">
      <w:r>
        <w:separator/>
      </w:r>
    </w:p>
  </w:footnote>
  <w:footnote w:type="continuationSeparator" w:id="0">
    <w:p w14:paraId="7A9CC87F" w14:textId="77777777" w:rsidR="00585A33" w:rsidRDefault="00585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BCDB" w14:textId="77777777" w:rsidR="00BA64D8" w:rsidRDefault="00585A3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152F">
      <w:rPr>
        <w:noProof/>
      </w:rPr>
      <w:t>1</w:t>
    </w:r>
    <w:r>
      <w:rPr>
        <w:noProof/>
      </w:rPr>
      <w:fldChar w:fldCharType="end"/>
    </w:r>
  </w:p>
  <w:p w14:paraId="3C8605A2" w14:textId="77777777" w:rsidR="000A5F3C" w:rsidRDefault="000A5F3C" w:rsidP="00BA64D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74FE"/>
    <w:multiLevelType w:val="multilevel"/>
    <w:tmpl w:val="21DEA31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37167DD9"/>
    <w:multiLevelType w:val="multilevel"/>
    <w:tmpl w:val="2938A7A6"/>
    <w:lvl w:ilvl="0">
      <w:start w:val="1"/>
      <w:numFmt w:val="decimal"/>
      <w:lvlRestart w:val="0"/>
      <w:pStyle w:val="Escena"/>
      <w:suff w:val="space"/>
      <w:lvlText w:val="%1."/>
      <w:lvlJc w:val="left"/>
      <w:pPr>
        <w:ind w:left="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5BE10B17"/>
    <w:multiLevelType w:val="multilevel"/>
    <w:tmpl w:val="717AE77A"/>
    <w:lvl w:ilvl="0">
      <w:start w:val="1"/>
      <w:numFmt w:val="decimal"/>
      <w:suff w:val="space"/>
      <w:lvlText w:val="%1."/>
      <w:lvlJc w:val="left"/>
      <w:pPr>
        <w:ind w:left="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98"/>
    <w:rsid w:val="0004152F"/>
    <w:rsid w:val="00091E10"/>
    <w:rsid w:val="000A5F3C"/>
    <w:rsid w:val="000A727E"/>
    <w:rsid w:val="0020002E"/>
    <w:rsid w:val="00285095"/>
    <w:rsid w:val="00326A98"/>
    <w:rsid w:val="00354949"/>
    <w:rsid w:val="00383024"/>
    <w:rsid w:val="004441B2"/>
    <w:rsid w:val="004E3AA8"/>
    <w:rsid w:val="00575213"/>
    <w:rsid w:val="005800D4"/>
    <w:rsid w:val="00585A33"/>
    <w:rsid w:val="005C585A"/>
    <w:rsid w:val="005D2F8D"/>
    <w:rsid w:val="00657A97"/>
    <w:rsid w:val="0076599F"/>
    <w:rsid w:val="007A4324"/>
    <w:rsid w:val="007B318B"/>
    <w:rsid w:val="007D4C39"/>
    <w:rsid w:val="007F1072"/>
    <w:rsid w:val="008645B7"/>
    <w:rsid w:val="00896EBA"/>
    <w:rsid w:val="00943B1B"/>
    <w:rsid w:val="0095750B"/>
    <w:rsid w:val="009B3315"/>
    <w:rsid w:val="009B7159"/>
    <w:rsid w:val="00B30CB3"/>
    <w:rsid w:val="00B37140"/>
    <w:rsid w:val="00B54342"/>
    <w:rsid w:val="00BA64D8"/>
    <w:rsid w:val="00C27716"/>
    <w:rsid w:val="00C84F2A"/>
    <w:rsid w:val="00CD646F"/>
    <w:rsid w:val="00D1001C"/>
    <w:rsid w:val="00DB0FC0"/>
    <w:rsid w:val="00E540E2"/>
    <w:rsid w:val="00E61B3A"/>
    <w:rsid w:val="00F23E4B"/>
    <w:rsid w:val="00F35017"/>
    <w:rsid w:val="00FB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A97B49"/>
  <w15:docId w15:val="{C698B03B-46A4-440A-AEB3-62F3792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152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61B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je">
    <w:name w:val="Personaje"/>
    <w:basedOn w:val="Normal"/>
    <w:next w:val="Dilogo"/>
    <w:rsid w:val="0095750B"/>
    <w:pPr>
      <w:keepNext/>
      <w:widowControl w:val="0"/>
      <w:autoSpaceDE w:val="0"/>
      <w:autoSpaceDN w:val="0"/>
      <w:adjustRightInd w:val="0"/>
      <w:spacing w:before="240"/>
      <w:ind w:left="3600" w:right="1440"/>
    </w:pPr>
    <w:rPr>
      <w:rFonts w:ascii="Courier New" w:hAnsi="Courier New"/>
      <w:caps/>
    </w:rPr>
  </w:style>
  <w:style w:type="paragraph" w:customStyle="1" w:styleId="Dilogo">
    <w:name w:val="Diálogo"/>
    <w:basedOn w:val="Normal"/>
    <w:next w:val="Personaje"/>
    <w:rsid w:val="0095750B"/>
    <w:pPr>
      <w:widowControl w:val="0"/>
      <w:autoSpaceDE w:val="0"/>
      <w:autoSpaceDN w:val="0"/>
      <w:adjustRightInd w:val="0"/>
      <w:ind w:left="2155" w:right="1446"/>
    </w:pPr>
    <w:rPr>
      <w:rFonts w:ascii="Courier New" w:hAnsi="Courier New"/>
    </w:rPr>
  </w:style>
  <w:style w:type="paragraph" w:customStyle="1" w:styleId="Accin">
    <w:name w:val="Acción"/>
    <w:next w:val="Personaje"/>
    <w:rsid w:val="0095750B"/>
    <w:pPr>
      <w:widowControl w:val="0"/>
      <w:tabs>
        <w:tab w:val="left" w:pos="360"/>
      </w:tabs>
      <w:autoSpaceDE w:val="0"/>
      <w:autoSpaceDN w:val="0"/>
      <w:adjustRightInd w:val="0"/>
      <w:spacing w:before="240"/>
    </w:pPr>
    <w:rPr>
      <w:rFonts w:ascii="Courier New" w:hAnsi="Courier New"/>
      <w:color w:val="000000"/>
      <w:sz w:val="24"/>
      <w:szCs w:val="24"/>
      <w:lang w:val="en-US" w:eastAsia="en-US"/>
    </w:rPr>
  </w:style>
  <w:style w:type="paragraph" w:customStyle="1" w:styleId="Parntesis">
    <w:name w:val="Paréntesis"/>
    <w:basedOn w:val="Dilogo"/>
    <w:next w:val="Dilogo"/>
    <w:rsid w:val="00CD646F"/>
    <w:pPr>
      <w:keepNext/>
      <w:ind w:left="2880" w:right="1440"/>
    </w:pPr>
  </w:style>
  <w:style w:type="paragraph" w:styleId="Header">
    <w:name w:val="header"/>
    <w:basedOn w:val="Normal"/>
    <w:link w:val="HeaderChar"/>
    <w:uiPriority w:val="99"/>
    <w:rsid w:val="003830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3024"/>
  </w:style>
  <w:style w:type="paragraph" w:styleId="Footer">
    <w:name w:val="footer"/>
    <w:basedOn w:val="Normal"/>
    <w:rsid w:val="0038302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83024"/>
    <w:pPr>
      <w:shd w:val="clear" w:color="auto" w:fill="000080"/>
    </w:pPr>
    <w:rPr>
      <w:rFonts w:ascii="Tahoma" w:hAnsi="Tahoma" w:cs="Tahoma"/>
    </w:rPr>
  </w:style>
  <w:style w:type="paragraph" w:customStyle="1" w:styleId="TitlePage">
    <w:name w:val="Title Page"/>
    <w:basedOn w:val="Accin"/>
    <w:rsid w:val="00383024"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BA64D8"/>
    <w:rPr>
      <w:sz w:val="24"/>
      <w:szCs w:val="24"/>
      <w:lang w:val="en-US" w:eastAsia="en-US"/>
    </w:rPr>
  </w:style>
  <w:style w:type="paragraph" w:customStyle="1" w:styleId="Transition">
    <w:name w:val="Transition"/>
    <w:basedOn w:val="Accin"/>
    <w:next w:val="Normal"/>
    <w:rsid w:val="00383024"/>
    <w:pPr>
      <w:jc w:val="right"/>
    </w:pPr>
    <w:rPr>
      <w:caps/>
    </w:rPr>
  </w:style>
  <w:style w:type="paragraph" w:styleId="NoSpacing">
    <w:name w:val="No Spacing"/>
    <w:link w:val="NoSpacingChar"/>
    <w:uiPriority w:val="1"/>
    <w:qFormat/>
    <w:rsid w:val="00BA64D8"/>
    <w:rPr>
      <w:rFonts w:ascii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64D8"/>
    <w:rPr>
      <w:rFonts w:ascii="Calibri" w:hAnsi="Calibri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rsid w:val="00BA6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64D8"/>
    <w:rPr>
      <w:rFonts w:ascii="Tahoma" w:hAnsi="Tahoma" w:cs="Tahoma"/>
      <w:sz w:val="16"/>
      <w:szCs w:val="16"/>
      <w:lang w:val="en-US" w:eastAsia="en-US"/>
    </w:rPr>
  </w:style>
  <w:style w:type="paragraph" w:customStyle="1" w:styleId="Escena">
    <w:name w:val="Escena"/>
    <w:basedOn w:val="Accin"/>
    <w:next w:val="Accin"/>
    <w:autoRedefine/>
    <w:rsid w:val="0095750B"/>
    <w:pPr>
      <w:keepNext/>
      <w:numPr>
        <w:numId w:val="5"/>
      </w:numPr>
    </w:pPr>
    <w:rPr>
      <w:b/>
      <w:caps/>
      <w:u w:val="single"/>
    </w:rPr>
  </w:style>
  <w:style w:type="character" w:customStyle="1" w:styleId="Heading1Char">
    <w:name w:val="Heading 1 Char"/>
    <w:basedOn w:val="DefaultParagraphFont"/>
    <w:link w:val="Heading1"/>
    <w:rsid w:val="00E61B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Sub-escena">
    <w:name w:val="Sub-escena"/>
    <w:basedOn w:val="Escena"/>
    <w:rsid w:val="0020002E"/>
    <w:pPr>
      <w:ind w:firstLine="0"/>
    </w:pPr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air\AppData\Local\Temp\Temp1_plantilla-de-guion-word-2007.zip\Plantilla%20de%20gui&#243;n%20word%20200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guión word 2007</Template>
  <TotalTime>174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/>
  <dc:creator>Schair</dc:creator>
  <cp:keywords/>
  <dc:description/>
  <cp:lastModifiedBy>Schair A. Maniega</cp:lastModifiedBy>
  <cp:revision>9</cp:revision>
  <cp:lastPrinted>1899-12-31T23:00:00Z</cp:lastPrinted>
  <dcterms:created xsi:type="dcterms:W3CDTF">2022-01-31T18:30:00Z</dcterms:created>
  <dcterms:modified xsi:type="dcterms:W3CDTF">2022-01-31T21:24:00Z</dcterms:modified>
  <cp:category>screenplay</cp:category>
</cp:coreProperties>
</file>